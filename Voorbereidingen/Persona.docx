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E17D0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9A6CBE8" w14:textId="49D105DE" w:rsidR="001B2ABD" w:rsidRDefault="002902F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1E4C73" wp14:editId="72DAF5EE">
                  <wp:extent cx="2141220" cy="2141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EE985B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069DD2" w14:textId="56623108" w:rsidR="001B2ABD" w:rsidRDefault="00D23FDA" w:rsidP="007F2F81">
            <w:pPr>
              <w:pStyle w:val="Title"/>
            </w:pPr>
            <w:r>
              <w:t>John De boer</w:t>
            </w:r>
          </w:p>
        </w:tc>
      </w:tr>
      <w:tr w:rsidR="001B2ABD" w:rsidRPr="00D23FDA" w14:paraId="1B2CC51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2DE37042B72484288A170485063D9BE"/>
              </w:placeholder>
              <w:temporary/>
              <w:showingPlcHdr/>
              <w15:appearance w15:val="hidden"/>
            </w:sdtPr>
            <w:sdtEndPr/>
            <w:sdtContent>
              <w:p w14:paraId="58851834" w14:textId="77777777" w:rsidR="001B2ABD" w:rsidRPr="00D23FDA" w:rsidRDefault="00036450" w:rsidP="00036450">
                <w:pPr>
                  <w:pStyle w:val="Heading3"/>
                  <w:rPr>
                    <w:lang w:val="nl-NL"/>
                  </w:rPr>
                </w:pPr>
                <w:r w:rsidRPr="00D23FDA">
                  <w:rPr>
                    <w:lang w:val="nl-NL"/>
                  </w:rPr>
                  <w:t>Profile</w:t>
                </w:r>
              </w:p>
            </w:sdtContent>
          </w:sdt>
          <w:p w14:paraId="08944F90" w14:textId="3D057339" w:rsidR="00036450" w:rsidRPr="00103A1E" w:rsidRDefault="007F2F81" w:rsidP="00103A1E">
            <w:pPr>
              <w:rPr>
                <w:rStyle w:val="Hyperlink"/>
                <w:color w:val="auto"/>
                <w:u w:val="none"/>
                <w:lang w:val="nl-NL"/>
              </w:rPr>
            </w:pPr>
            <w:r w:rsidRPr="007F2F81">
              <w:rPr>
                <w:lang w:val="nl-NL"/>
              </w:rPr>
              <w:t>John Koos</w:t>
            </w:r>
            <w:r>
              <w:rPr>
                <w:lang w:val="nl-NL"/>
              </w:rPr>
              <w:t xml:space="preserve"> </w:t>
            </w:r>
            <w:r w:rsidR="00D23FDA">
              <w:rPr>
                <w:lang w:val="nl-NL"/>
              </w:rPr>
              <w:t>houdt van de geschiedenis</w:t>
            </w:r>
            <w:r w:rsidR="00103A1E">
              <w:rPr>
                <w:lang w:val="nl-NL"/>
              </w:rPr>
              <w:t xml:space="preserve">. Hij vind het leuk om </w:t>
            </w:r>
            <w:r w:rsidR="00D23FDA">
              <w:rPr>
                <w:lang w:val="nl-NL"/>
              </w:rPr>
              <w:t>steden te bezoeken met een mooie geschiedenis.</w:t>
            </w:r>
          </w:p>
          <w:p w14:paraId="3CBD085A" w14:textId="5C72C94D" w:rsidR="004D3011" w:rsidRPr="00CB0055" w:rsidRDefault="00103A1E" w:rsidP="00CB0055">
            <w:pPr>
              <w:pStyle w:val="Heading3"/>
            </w:pPr>
            <w:r>
              <w:t>Intresses</w:t>
            </w:r>
          </w:p>
          <w:p w14:paraId="259B1EF9" w14:textId="53522F44" w:rsidR="004D3011" w:rsidRDefault="00D23FDA" w:rsidP="004D3011">
            <w:proofErr w:type="spellStart"/>
            <w:r>
              <w:t>Geschiedenis</w:t>
            </w:r>
            <w:proofErr w:type="spellEnd"/>
          </w:p>
          <w:p w14:paraId="12EC287C" w14:textId="71718B1A" w:rsidR="00D23FDA" w:rsidRDefault="00D23FDA" w:rsidP="004D3011">
            <w:proofErr w:type="spellStart"/>
            <w:r>
              <w:t>Gamen</w:t>
            </w:r>
            <w:proofErr w:type="spellEnd"/>
          </w:p>
          <w:p w14:paraId="1D7C9967" w14:textId="34D4E556" w:rsidR="00103A1E" w:rsidRPr="004D3011" w:rsidRDefault="00103A1E" w:rsidP="004D3011">
            <w:r>
              <w:t>Social media</w:t>
            </w:r>
          </w:p>
        </w:tc>
        <w:tc>
          <w:tcPr>
            <w:tcW w:w="720" w:type="dxa"/>
          </w:tcPr>
          <w:p w14:paraId="5015C81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EA981ED" w14:textId="1CCC2494" w:rsidR="001B2ABD" w:rsidRPr="00103A1E" w:rsidRDefault="00103A1E" w:rsidP="00036450">
            <w:pPr>
              <w:pStyle w:val="Heading2"/>
              <w:rPr>
                <w:lang w:val="nl-NL"/>
              </w:rPr>
            </w:pPr>
            <w:r w:rsidRPr="00103A1E">
              <w:rPr>
                <w:lang w:val="nl-NL"/>
              </w:rPr>
              <w:t>Doelen</w:t>
            </w:r>
          </w:p>
          <w:p w14:paraId="77EA590E" w14:textId="374F35DD" w:rsidR="00036450" w:rsidRPr="00103A1E" w:rsidRDefault="00D23FDA" w:rsidP="00B359E4">
            <w:pPr>
              <w:pStyle w:val="Heading4"/>
              <w:rPr>
                <w:lang w:val="nl-NL"/>
              </w:rPr>
            </w:pPr>
            <w:r>
              <w:rPr>
                <w:lang w:val="nl-NL"/>
              </w:rPr>
              <w:t>Passie</w:t>
            </w:r>
          </w:p>
          <w:p w14:paraId="3DE52B4E" w14:textId="7C6AA5FD" w:rsidR="004D3011" w:rsidRPr="00103A1E" w:rsidRDefault="00D23FDA" w:rsidP="00036450">
            <w:pPr>
              <w:rPr>
                <w:lang w:val="nl-NL"/>
              </w:rPr>
            </w:pPr>
            <w:r>
              <w:rPr>
                <w:lang w:val="nl-NL"/>
              </w:rPr>
              <w:t>John houdt van oude steden bezoeken en de geschiedenis van de stad te beleven. Hij haat stil zitten en vind reizen het leukst.</w:t>
            </w:r>
          </w:p>
          <w:p w14:paraId="1BBB1DA3" w14:textId="77777777" w:rsidR="00036450" w:rsidRPr="00103A1E" w:rsidRDefault="00036450" w:rsidP="00036450">
            <w:pPr>
              <w:rPr>
                <w:lang w:val="nl-NL"/>
              </w:rPr>
            </w:pPr>
          </w:p>
          <w:p w14:paraId="44E5F61A" w14:textId="244F0152" w:rsidR="004D3011" w:rsidRPr="00103A1E" w:rsidRDefault="00103A1E" w:rsidP="00103A1E">
            <w:pPr>
              <w:pStyle w:val="Heading4"/>
              <w:rPr>
                <w:lang w:val="nl-NL"/>
              </w:rPr>
            </w:pPr>
            <w:r w:rsidRPr="00103A1E">
              <w:rPr>
                <w:lang w:val="nl-NL"/>
              </w:rPr>
              <w:t>Vermaken</w:t>
            </w:r>
          </w:p>
          <w:p w14:paraId="451F2381" w14:textId="55CA2803" w:rsidR="00036450" w:rsidRDefault="00D23FDA" w:rsidP="002902F0">
            <w:pPr>
              <w:rPr>
                <w:lang w:val="nl-NL"/>
              </w:rPr>
            </w:pPr>
            <w:r>
              <w:rPr>
                <w:lang w:val="nl-NL"/>
              </w:rPr>
              <w:t>John verveelt zich tijdens de quarantaine en zoekt iets om zijn verlangens te vervullen.</w:t>
            </w:r>
          </w:p>
          <w:p w14:paraId="12719DA3" w14:textId="2BB942CB" w:rsidR="00E65E69" w:rsidRDefault="00E65E69" w:rsidP="002902F0">
            <w:pPr>
              <w:rPr>
                <w:lang w:val="nl-NL"/>
              </w:rPr>
            </w:pPr>
          </w:p>
          <w:p w14:paraId="7D4431A5" w14:textId="71D7B51C" w:rsidR="00E65E69" w:rsidRDefault="00D23FDA" w:rsidP="002902F0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Geschiedenis</w:t>
            </w:r>
          </w:p>
          <w:p w14:paraId="5B330C1B" w14:textId="4A11F550" w:rsidR="00E65E69" w:rsidRPr="00E65E69" w:rsidRDefault="00E65E69" w:rsidP="002902F0">
            <w:pPr>
              <w:rPr>
                <w:lang w:val="nl-NL"/>
              </w:rPr>
            </w:pPr>
            <w:r>
              <w:rPr>
                <w:lang w:val="nl-NL"/>
              </w:rPr>
              <w:t xml:space="preserve">John heeft een grote passie voor </w:t>
            </w:r>
            <w:r w:rsidR="00D23FDA">
              <w:rPr>
                <w:lang w:val="nl-NL"/>
              </w:rPr>
              <w:t>de geschiedenis en hij is zeer nieuwsgierig.</w:t>
            </w:r>
          </w:p>
          <w:p w14:paraId="56A1E075" w14:textId="3BA53F07" w:rsidR="00036450" w:rsidRPr="002902F0" w:rsidRDefault="00036450" w:rsidP="004D3011">
            <w:pPr>
              <w:rPr>
                <w:color w:val="FFFFFF" w:themeColor="background1"/>
                <w:lang w:val="nl-NL"/>
              </w:rPr>
            </w:pPr>
          </w:p>
        </w:tc>
      </w:tr>
    </w:tbl>
    <w:p w14:paraId="5AB511BF" w14:textId="7D9E1701" w:rsidR="00103A1E" w:rsidRPr="00D23FDA" w:rsidRDefault="00103A1E" w:rsidP="00103A1E">
      <w:pPr>
        <w:pStyle w:val="Heading3"/>
        <w:rPr>
          <w:lang w:val="nl-NL"/>
        </w:rPr>
      </w:pPr>
      <w:r w:rsidRPr="002902F0">
        <w:rPr>
          <w:lang w:val="nl-NL"/>
        </w:rPr>
        <w:t xml:space="preserve">  </w:t>
      </w:r>
      <w:r w:rsidRPr="00D23FDA">
        <w:rPr>
          <w:lang w:val="nl-NL"/>
        </w:rPr>
        <w:t>Favoriete devices</w:t>
      </w:r>
    </w:p>
    <w:p w14:paraId="34E57893" w14:textId="0E727968" w:rsidR="00103A1E" w:rsidRDefault="00103A1E" w:rsidP="00103A1E">
      <w:pPr>
        <w:rPr>
          <w:lang w:val="nl-NL"/>
        </w:rPr>
      </w:pPr>
      <w:r w:rsidRPr="00D23FDA">
        <w:rPr>
          <w:lang w:val="nl-NL"/>
        </w:rPr>
        <w:t xml:space="preserve">   </w:t>
      </w:r>
      <w:r>
        <w:rPr>
          <w:lang w:val="nl-NL"/>
        </w:rPr>
        <w:t>Smartphone</w:t>
      </w:r>
    </w:p>
    <w:p w14:paraId="58A8327E" w14:textId="267AF30F" w:rsidR="00103A1E" w:rsidRPr="00D23FDA" w:rsidRDefault="00103A1E" w:rsidP="00103A1E">
      <w:pPr>
        <w:rPr>
          <w:lang w:val="nl-NL"/>
        </w:rPr>
      </w:pPr>
      <w:r>
        <w:rPr>
          <w:lang w:val="nl-NL"/>
        </w:rPr>
        <w:t xml:space="preserve">   Pc</w:t>
      </w:r>
    </w:p>
    <w:p w14:paraId="333790BA" w14:textId="1D8623C1" w:rsidR="00103A1E" w:rsidRPr="00D23FDA" w:rsidRDefault="00103A1E" w:rsidP="00103A1E">
      <w:pPr>
        <w:pStyle w:val="Heading3"/>
        <w:tabs>
          <w:tab w:val="left" w:pos="1404"/>
        </w:tabs>
        <w:rPr>
          <w:lang w:val="nl-NL"/>
        </w:rPr>
      </w:pPr>
      <w:r w:rsidRPr="00D23FDA">
        <w:rPr>
          <w:lang w:val="nl-NL"/>
        </w:rPr>
        <w:t xml:space="preserve">  </w:t>
      </w:r>
      <w:r w:rsidR="00E65E69" w:rsidRPr="00D23FDA">
        <w:rPr>
          <w:lang w:val="nl-NL"/>
        </w:rPr>
        <w:t>Woonplaats</w:t>
      </w:r>
      <w:r w:rsidRPr="00D23FDA">
        <w:rPr>
          <w:lang w:val="nl-NL"/>
        </w:rPr>
        <w:tab/>
      </w:r>
    </w:p>
    <w:p w14:paraId="52CA527C" w14:textId="1010FF88" w:rsidR="00103A1E" w:rsidRPr="00D23FDA" w:rsidRDefault="00103A1E" w:rsidP="00D23FDA">
      <w:pPr>
        <w:rPr>
          <w:lang w:val="nl-NL"/>
        </w:rPr>
      </w:pPr>
      <w:r w:rsidRPr="00D23FDA">
        <w:rPr>
          <w:lang w:val="nl-NL"/>
        </w:rPr>
        <w:t xml:space="preserve">  </w:t>
      </w:r>
      <w:r w:rsidR="00E65E69" w:rsidRPr="00D23FDA">
        <w:rPr>
          <w:lang w:val="nl-NL"/>
        </w:rPr>
        <w:t>Amsterdam, Nederland.</w:t>
      </w:r>
    </w:p>
    <w:p w14:paraId="6EBDDD3B" w14:textId="19E7476D" w:rsidR="00E65E69" w:rsidRPr="00D23FDA" w:rsidRDefault="00E65E69" w:rsidP="00E65E69">
      <w:pPr>
        <w:pStyle w:val="Heading3"/>
        <w:rPr>
          <w:lang w:val="nl-NL"/>
        </w:rPr>
      </w:pPr>
      <w:r w:rsidRPr="00D23FDA">
        <w:rPr>
          <w:lang w:val="nl-NL"/>
        </w:rPr>
        <w:t>Baan</w:t>
      </w:r>
    </w:p>
    <w:p w14:paraId="58ABE275" w14:textId="22A2071C" w:rsidR="00E65E69" w:rsidRPr="00D23FDA" w:rsidRDefault="00D23FDA" w:rsidP="00E65E69">
      <w:pPr>
        <w:rPr>
          <w:lang w:val="nl-NL"/>
        </w:rPr>
      </w:pPr>
      <w:r>
        <w:rPr>
          <w:lang w:val="nl-NL"/>
        </w:rPr>
        <w:t>Geschiedenisdocent</w:t>
      </w:r>
    </w:p>
    <w:p w14:paraId="7A5C3FF1" w14:textId="400DF85D" w:rsidR="00D823C4" w:rsidRPr="00D23FDA" w:rsidRDefault="00D823C4" w:rsidP="00E65E69">
      <w:pPr>
        <w:rPr>
          <w:lang w:val="nl-NL"/>
        </w:rPr>
      </w:pPr>
    </w:p>
    <w:p w14:paraId="0D952D87" w14:textId="2A7CEC2A" w:rsidR="00D823C4" w:rsidRDefault="00D823C4" w:rsidP="00D823C4">
      <w:pPr>
        <w:pStyle w:val="Heading3"/>
      </w:pPr>
      <w:r>
        <w:t>Relatiestatus</w:t>
      </w:r>
    </w:p>
    <w:p w14:paraId="157CC4DA" w14:textId="74363698" w:rsidR="00D823C4" w:rsidRPr="00D823C4" w:rsidRDefault="00D823C4" w:rsidP="00D823C4">
      <w:proofErr w:type="spellStart"/>
      <w:r>
        <w:t>Getrouwd</w:t>
      </w:r>
      <w:proofErr w:type="spellEnd"/>
    </w:p>
    <w:p w14:paraId="72FDCC57" w14:textId="77777777" w:rsidR="00D823C4" w:rsidRPr="00D823C4" w:rsidRDefault="00D823C4" w:rsidP="00E65E69">
      <w:pPr>
        <w:rPr>
          <w:b/>
          <w:bCs/>
        </w:rPr>
      </w:pPr>
    </w:p>
    <w:p w14:paraId="39CC53F6" w14:textId="77777777" w:rsidR="00E65E69" w:rsidRPr="00103A1E" w:rsidRDefault="00E65E69" w:rsidP="00103A1E"/>
    <w:p w14:paraId="1F92D6DC" w14:textId="3DFD4713" w:rsidR="0043117B" w:rsidRDefault="00423D7D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2B36D" w14:textId="77777777" w:rsidR="00423D7D" w:rsidRDefault="00423D7D" w:rsidP="000C45FF">
      <w:r>
        <w:separator/>
      </w:r>
    </w:p>
  </w:endnote>
  <w:endnote w:type="continuationSeparator" w:id="0">
    <w:p w14:paraId="6587BAE3" w14:textId="77777777" w:rsidR="00423D7D" w:rsidRDefault="00423D7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49999" w14:textId="77777777" w:rsidR="00423D7D" w:rsidRDefault="00423D7D" w:rsidP="000C45FF">
      <w:r>
        <w:separator/>
      </w:r>
    </w:p>
  </w:footnote>
  <w:footnote w:type="continuationSeparator" w:id="0">
    <w:p w14:paraId="41AE50EA" w14:textId="77777777" w:rsidR="00423D7D" w:rsidRDefault="00423D7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B2A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F1F1DB" wp14:editId="03D845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1"/>
    <w:rsid w:val="00036450"/>
    <w:rsid w:val="00094499"/>
    <w:rsid w:val="000C45FF"/>
    <w:rsid w:val="000E3FD1"/>
    <w:rsid w:val="00103A1E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02F0"/>
    <w:rsid w:val="0030481B"/>
    <w:rsid w:val="003156FC"/>
    <w:rsid w:val="003254B5"/>
    <w:rsid w:val="0037121F"/>
    <w:rsid w:val="003A6B7D"/>
    <w:rsid w:val="003B06CA"/>
    <w:rsid w:val="004071FC"/>
    <w:rsid w:val="00423D7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F2F81"/>
    <w:rsid w:val="00802CA0"/>
    <w:rsid w:val="009260CD"/>
    <w:rsid w:val="00952C25"/>
    <w:rsid w:val="009B3C20"/>
    <w:rsid w:val="00A02A5E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3FDA"/>
    <w:rsid w:val="00D2522B"/>
    <w:rsid w:val="00D422DE"/>
    <w:rsid w:val="00D5459D"/>
    <w:rsid w:val="00D823C4"/>
    <w:rsid w:val="00DA1F4D"/>
    <w:rsid w:val="00DD172A"/>
    <w:rsid w:val="00E25A26"/>
    <w:rsid w:val="00E4381A"/>
    <w:rsid w:val="00E55D74"/>
    <w:rsid w:val="00E65E6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548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lvu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E37042B72484288A170485063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3582D-20C9-4873-85B7-538D4056C627}"/>
      </w:docPartPr>
      <w:docPartBody>
        <w:p w:rsidR="00D86C94" w:rsidRDefault="000855B6">
          <w:pPr>
            <w:pStyle w:val="B2DE37042B72484288A170485063D9B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A"/>
    <w:rsid w:val="000855B6"/>
    <w:rsid w:val="001925CF"/>
    <w:rsid w:val="004A7AAE"/>
    <w:rsid w:val="00AC1D2A"/>
    <w:rsid w:val="00D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A26A12CD044EB7956335F28F390FB5">
    <w:name w:val="41A26A12CD044EB7956335F28F390FB5"/>
  </w:style>
  <w:style w:type="paragraph" w:customStyle="1" w:styleId="68D5E9F8362C427BAD6171488E0A7A74">
    <w:name w:val="68D5E9F8362C427BAD6171488E0A7A74"/>
  </w:style>
  <w:style w:type="paragraph" w:customStyle="1" w:styleId="B2DE37042B72484288A170485063D9BE">
    <w:name w:val="B2DE37042B72484288A170485063D9BE"/>
  </w:style>
  <w:style w:type="paragraph" w:customStyle="1" w:styleId="344871671ECA49BB93BB8A9E7601373C">
    <w:name w:val="344871671ECA49BB93BB8A9E7601373C"/>
  </w:style>
  <w:style w:type="paragraph" w:customStyle="1" w:styleId="108CE33A782A4D94A99F3FD676504D8F">
    <w:name w:val="108CE33A782A4D94A99F3FD676504D8F"/>
  </w:style>
  <w:style w:type="paragraph" w:customStyle="1" w:styleId="03558E751A2E438CA7B63583AD73D9E7">
    <w:name w:val="03558E751A2E438CA7B63583AD73D9E7"/>
  </w:style>
  <w:style w:type="paragraph" w:customStyle="1" w:styleId="14C38668188B4EEA89F24C092272AACA">
    <w:name w:val="14C38668188B4EEA89F24C092272AACA"/>
  </w:style>
  <w:style w:type="paragraph" w:customStyle="1" w:styleId="9C755E0845AB4DB4A89CF4D1A67203B1">
    <w:name w:val="9C755E0845AB4DB4A89CF4D1A67203B1"/>
  </w:style>
  <w:style w:type="paragraph" w:customStyle="1" w:styleId="18AE329873754944B15B8C98981BAFDB">
    <w:name w:val="18AE329873754944B15B8C98981BAFDB"/>
  </w:style>
  <w:style w:type="paragraph" w:customStyle="1" w:styleId="208EC4BF69E645F195AD916C54C2FD40">
    <w:name w:val="208EC4BF69E645F195AD916C54C2FD4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AB42C52D3E34AE8AD394470B32CA3E0">
    <w:name w:val="BAB42C52D3E34AE8AD394470B32CA3E0"/>
  </w:style>
  <w:style w:type="paragraph" w:customStyle="1" w:styleId="F4AEF5E33B2A423D8538173C8CE82AB6">
    <w:name w:val="F4AEF5E33B2A423D8538173C8CE82AB6"/>
  </w:style>
  <w:style w:type="paragraph" w:customStyle="1" w:styleId="869A0DC1412140F08AE5014878CCEE88">
    <w:name w:val="869A0DC1412140F08AE5014878CCEE88"/>
  </w:style>
  <w:style w:type="paragraph" w:customStyle="1" w:styleId="C941359719C042499A37773BC590F04C">
    <w:name w:val="C941359719C042499A37773BC590F04C"/>
  </w:style>
  <w:style w:type="paragraph" w:customStyle="1" w:styleId="4AFC338DBA4D4E25B66DD3ABC729A89A">
    <w:name w:val="4AFC338DBA4D4E25B66DD3ABC729A89A"/>
  </w:style>
  <w:style w:type="paragraph" w:customStyle="1" w:styleId="17833823DCC14883AD6CBDF3D435EF81">
    <w:name w:val="17833823DCC14883AD6CBDF3D435EF81"/>
  </w:style>
  <w:style w:type="paragraph" w:customStyle="1" w:styleId="BAE832B891B24DC290D8C9A000BEA699">
    <w:name w:val="BAE832B891B24DC290D8C9A000BEA699"/>
  </w:style>
  <w:style w:type="paragraph" w:customStyle="1" w:styleId="5C2DB3867D214C4A86DE973E4436676E">
    <w:name w:val="5C2DB3867D214C4A86DE973E4436676E"/>
  </w:style>
  <w:style w:type="paragraph" w:customStyle="1" w:styleId="12477A98966C47ED964D8F135802E224">
    <w:name w:val="12477A98966C47ED964D8F135802E224"/>
  </w:style>
  <w:style w:type="paragraph" w:customStyle="1" w:styleId="276FE4DAF1EC45EDAD8A89229E4012AE">
    <w:name w:val="276FE4DAF1EC45EDAD8A89229E4012AE"/>
  </w:style>
  <w:style w:type="paragraph" w:customStyle="1" w:styleId="1A9326091EBB447DB560C0FAFB6C3DD8">
    <w:name w:val="1A9326091EBB447DB560C0FAFB6C3DD8"/>
  </w:style>
  <w:style w:type="paragraph" w:customStyle="1" w:styleId="73070A38048047F2859F5598032A1C04">
    <w:name w:val="73070A38048047F2859F5598032A1C04"/>
  </w:style>
  <w:style w:type="paragraph" w:customStyle="1" w:styleId="9487994F43FB4102A0E5B2AE7EA4DBE8">
    <w:name w:val="9487994F43FB4102A0E5B2AE7EA4DBE8"/>
  </w:style>
  <w:style w:type="paragraph" w:customStyle="1" w:styleId="1546DEBDF058468BB71583C769E2635D">
    <w:name w:val="1546DEBDF058468BB71583C769E2635D"/>
  </w:style>
  <w:style w:type="paragraph" w:customStyle="1" w:styleId="C426F848B0904920A26D352D270D035B">
    <w:name w:val="C426F848B0904920A26D352D270D035B"/>
  </w:style>
  <w:style w:type="paragraph" w:customStyle="1" w:styleId="E1739902A0F742FEAD0AB148D3C85574">
    <w:name w:val="E1739902A0F742FEAD0AB148D3C85574"/>
  </w:style>
  <w:style w:type="paragraph" w:customStyle="1" w:styleId="1E712988B3754D9EBC01A3EE27652AF6">
    <w:name w:val="1E712988B3754D9EBC01A3EE27652AF6"/>
  </w:style>
  <w:style w:type="paragraph" w:customStyle="1" w:styleId="370CFC4A15944B628A2C42398B098D35">
    <w:name w:val="370CFC4A15944B628A2C42398B098D35"/>
  </w:style>
  <w:style w:type="paragraph" w:customStyle="1" w:styleId="883C044DD7F448D493B096747042AD29">
    <w:name w:val="883C044DD7F448D493B096747042AD29"/>
  </w:style>
  <w:style w:type="paragraph" w:customStyle="1" w:styleId="884607782B454ABB929E37BF334D59F1">
    <w:name w:val="884607782B454ABB929E37BF334D59F1"/>
  </w:style>
  <w:style w:type="paragraph" w:customStyle="1" w:styleId="759D09F2284B4B0797D7870BB7E3C5B2">
    <w:name w:val="759D09F2284B4B0797D7870BB7E3C5B2"/>
  </w:style>
  <w:style w:type="paragraph" w:customStyle="1" w:styleId="9EEECF165A3B47F091EEDA419C474E20">
    <w:name w:val="9EEECF165A3B47F091EEDA419C474E20"/>
  </w:style>
  <w:style w:type="paragraph" w:customStyle="1" w:styleId="9FEA45324CD64BA6B026A77A9CFF2697">
    <w:name w:val="9FEA45324CD64BA6B026A77A9CFF2697"/>
  </w:style>
  <w:style w:type="paragraph" w:customStyle="1" w:styleId="2322E8F2699A47C782E4D852CB426A94">
    <w:name w:val="2322E8F2699A47C782E4D852CB426A94"/>
  </w:style>
  <w:style w:type="paragraph" w:customStyle="1" w:styleId="D571570BB72E41BE85BE79CB34C678E1">
    <w:name w:val="D571570BB72E41BE85BE79CB34C678E1"/>
  </w:style>
  <w:style w:type="paragraph" w:customStyle="1" w:styleId="C6505E14E4A84FB4BB4B92F6D5687806">
    <w:name w:val="C6505E14E4A84FB4BB4B92F6D5687806"/>
  </w:style>
  <w:style w:type="paragraph" w:customStyle="1" w:styleId="2DDBA014CF6A4F94974DFA61DC32D237">
    <w:name w:val="2DDBA014CF6A4F94974DFA61DC32D237"/>
  </w:style>
  <w:style w:type="paragraph" w:customStyle="1" w:styleId="24B160AED539462B9362E6CA6D6D104A">
    <w:name w:val="24B160AED539462B9362E6CA6D6D104A"/>
  </w:style>
  <w:style w:type="paragraph" w:customStyle="1" w:styleId="EF71B31A700B40B6BE14749546B0F547">
    <w:name w:val="EF71B31A700B40B6BE14749546B0F547"/>
  </w:style>
  <w:style w:type="paragraph" w:customStyle="1" w:styleId="37FBD8B3AF334B77A9806AF0ACAD9641">
    <w:name w:val="37FBD8B3AF334B77A9806AF0ACAD964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116EACAEDB340109E06740EADEF39BD">
    <w:name w:val="5116EACAEDB340109E06740EADEF39BD"/>
  </w:style>
  <w:style w:type="paragraph" w:customStyle="1" w:styleId="37B93DE9E4934813B767698865584901">
    <w:name w:val="37B93DE9E4934813B767698865584901"/>
    <w:rsid w:val="00AC1D2A"/>
  </w:style>
  <w:style w:type="paragraph" w:customStyle="1" w:styleId="8166C297E047435F906A36983BE412B6">
    <w:name w:val="8166C297E047435F906A36983BE412B6"/>
    <w:rsid w:val="00AC1D2A"/>
  </w:style>
  <w:style w:type="paragraph" w:customStyle="1" w:styleId="8CA1A271778C44E0A7CACE4C146CD5C9">
    <w:name w:val="8CA1A271778C44E0A7CACE4C146CD5C9"/>
    <w:rsid w:val="00AC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2020-05-11T12:06:00Z</dcterms:created>
  <dcterms:modified xsi:type="dcterms:W3CDTF">2020-05-11T12:06:00Z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